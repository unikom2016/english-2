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hAnsi="Times New Roman" w:cs="Times New Roman"/>
          <w:color w:val="000000" w:themeColor="text1"/>
          <w:sz w:val="24"/>
          <w:szCs w:val="24"/>
          <w:lang w:val="en-ID" w:eastAsia="en-US"/>
        </w:rPr>
        <w:id w:val="-1816019983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sdt>
          <w:sdtPr>
            <w:rPr>
              <w:rStyle w:val="Heading1Char"/>
            </w:rPr>
            <w:alias w:val="Title"/>
            <w:tag w:val=""/>
            <w:id w:val="1735040861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rStyle w:val="Heading1Char"/>
            </w:rPr>
          </w:sdtEndPr>
          <w:sdtContent>
            <w:p w14:paraId="121D9B21" w14:textId="77777777" w:rsidR="008403BB" w:rsidRPr="00C07D1F" w:rsidRDefault="00BF63CB" w:rsidP="007645C0">
              <w:pPr>
                <w:pStyle w:val="NoSpacing"/>
                <w:spacing w:before="1540" w:after="240"/>
                <w:jc w:val="center"/>
                <w:outlineLvl w:val="0"/>
                <w:rPr>
                  <w:rStyle w:val="Heading1Char"/>
                  <w:sz w:val="32"/>
                  <w:szCs w:val="32"/>
                </w:rPr>
              </w:pPr>
              <w:proofErr w:type="spellStart"/>
              <w:r w:rsidRPr="00993B21">
                <w:rPr>
                  <w:rStyle w:val="Heading1Char"/>
                </w:rPr>
                <w:t>Tugas</w:t>
              </w:r>
              <w:proofErr w:type="spellEnd"/>
              <w:r w:rsidRPr="00993B21">
                <w:rPr>
                  <w:rStyle w:val="Heading1Char"/>
                </w:rPr>
                <w:t xml:space="preserve"> </w:t>
              </w:r>
              <w:proofErr w:type="spellStart"/>
              <w:r w:rsidRPr="00993B21">
                <w:rPr>
                  <w:rStyle w:val="Heading1Char"/>
                </w:rPr>
                <w:t>Be</w:t>
              </w:r>
              <w:r w:rsidR="001263EB" w:rsidRPr="00993B21">
                <w:rPr>
                  <w:rStyle w:val="Heading1Char"/>
                </w:rPr>
                <w:t>sar</w:t>
              </w:r>
              <w:proofErr w:type="spellEnd"/>
              <w:r w:rsidR="001263EB" w:rsidRPr="00993B21">
                <w:rPr>
                  <w:rStyle w:val="Heading1Char"/>
                </w:rPr>
                <w:t xml:space="preserve"> </w:t>
              </w:r>
              <w:r w:rsidR="001C4313">
                <w:rPr>
                  <w:rStyle w:val="Heading1Char"/>
                </w:rPr>
                <w:t>Bahasa Inggris-11</w:t>
              </w:r>
            </w:p>
          </w:sdtContent>
        </w:sdt>
        <w:sdt>
          <w:sdtPr>
            <w:rPr>
              <w:rFonts w:ascii="Times New Roman" w:hAnsi="Times New Roman" w:cs="Times New Roman"/>
              <w:b/>
              <w:color w:val="000000" w:themeColor="text1"/>
              <w:sz w:val="40"/>
              <w:szCs w:val="40"/>
            </w:rPr>
            <w:alias w:val="Subtitle"/>
            <w:tag w:val=""/>
            <w:id w:val="328029620"/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14D4EEB3" w14:textId="77777777" w:rsidR="008403BB" w:rsidRPr="00384AE8" w:rsidRDefault="00CC088D" w:rsidP="007645C0">
              <w:pPr>
                <w:pStyle w:val="NoSpacing"/>
                <w:jc w:val="center"/>
                <w:outlineLvl w:val="0"/>
                <w:rPr>
                  <w:rFonts w:ascii="Times New Roman" w:hAnsi="Times New Roman" w:cs="Times New Roman"/>
                  <w:color w:val="000000" w:themeColor="text1"/>
                  <w:sz w:val="40"/>
                  <w:szCs w:val="40"/>
                </w:rPr>
              </w:pPr>
              <w:proofErr w:type="spellStart"/>
              <w:r>
                <w:rPr>
                  <w:rFonts w:ascii="Times New Roman" w:hAnsi="Times New Roman" w:cs="Times New Roman"/>
                  <w:b/>
                  <w:color w:val="000000" w:themeColor="text1"/>
                  <w:sz w:val="40"/>
                  <w:szCs w:val="40"/>
                </w:rPr>
                <w:t>Pembahasan</w:t>
              </w:r>
              <w:proofErr w:type="spellEnd"/>
              <w:r>
                <w:rPr>
                  <w:rFonts w:ascii="Times New Roman" w:hAnsi="Times New Roman" w:cs="Times New Roman"/>
                  <w:b/>
                  <w:color w:val="000000" w:themeColor="text1"/>
                  <w:sz w:val="40"/>
                  <w:szCs w:val="40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b/>
                  <w:color w:val="000000" w:themeColor="text1"/>
                  <w:sz w:val="40"/>
                  <w:szCs w:val="40"/>
                </w:rPr>
                <w:t>Silabus</w:t>
              </w:r>
              <w:proofErr w:type="spellEnd"/>
              <w:r w:rsidR="00D31DBE">
                <w:rPr>
                  <w:rFonts w:ascii="Times New Roman" w:hAnsi="Times New Roman" w:cs="Times New Roman"/>
                  <w:b/>
                  <w:color w:val="000000" w:themeColor="text1"/>
                  <w:sz w:val="40"/>
                  <w:szCs w:val="40"/>
                </w:rPr>
                <w:t xml:space="preserve"> </w:t>
              </w:r>
              <w:proofErr w:type="spellStart"/>
              <w:r w:rsidR="00D31DBE">
                <w:rPr>
                  <w:rFonts w:ascii="Times New Roman" w:hAnsi="Times New Roman" w:cs="Times New Roman"/>
                  <w:b/>
                  <w:color w:val="000000" w:themeColor="text1"/>
                  <w:sz w:val="40"/>
                  <w:szCs w:val="40"/>
                </w:rPr>
                <w:t>dan</w:t>
              </w:r>
              <w:proofErr w:type="spellEnd"/>
              <w:r w:rsidR="00D31DBE">
                <w:rPr>
                  <w:rFonts w:ascii="Times New Roman" w:hAnsi="Times New Roman" w:cs="Times New Roman"/>
                  <w:b/>
                  <w:color w:val="000000" w:themeColor="text1"/>
                  <w:sz w:val="40"/>
                  <w:szCs w:val="40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b/>
                  <w:color w:val="000000" w:themeColor="text1"/>
                  <w:sz w:val="40"/>
                  <w:szCs w:val="40"/>
                </w:rPr>
                <w:t>Soal-Soal</w:t>
              </w:r>
              <w:proofErr w:type="spellEnd"/>
              <w:r>
                <w:rPr>
                  <w:rFonts w:ascii="Times New Roman" w:hAnsi="Times New Roman" w:cs="Times New Roman"/>
                  <w:b/>
                  <w:color w:val="000000" w:themeColor="text1"/>
                  <w:sz w:val="40"/>
                  <w:szCs w:val="40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b/>
                  <w:color w:val="000000" w:themeColor="text1"/>
                  <w:sz w:val="40"/>
                  <w:szCs w:val="40"/>
                </w:rPr>
                <w:t>L</w:t>
              </w:r>
              <w:r w:rsidR="00D31DBE">
                <w:rPr>
                  <w:rFonts w:ascii="Times New Roman" w:hAnsi="Times New Roman" w:cs="Times New Roman"/>
                  <w:b/>
                  <w:color w:val="000000" w:themeColor="text1"/>
                  <w:sz w:val="40"/>
                  <w:szCs w:val="40"/>
                </w:rPr>
                <w:t>atihan</w:t>
              </w:r>
              <w:proofErr w:type="spellEnd"/>
            </w:p>
          </w:sdtContent>
        </w:sdt>
        <w:p w14:paraId="47D5F4DC" w14:textId="77777777" w:rsidR="008403BB" w:rsidRPr="007F5D3A" w:rsidRDefault="005B5895" w:rsidP="008403BB">
          <w:pPr>
            <w:rPr>
              <w:rFonts w:ascii="Times New Roman" w:hAnsi="Times New Roman" w:cs="Times New Roman"/>
              <w:color w:val="000000" w:themeColor="text1"/>
            </w:rPr>
          </w:pPr>
        </w:p>
      </w:sdtContent>
    </w:sdt>
    <w:p w14:paraId="761F7FB9" w14:textId="77777777" w:rsidR="008403BB" w:rsidRPr="007F5D3A" w:rsidRDefault="008403BB" w:rsidP="008403BB">
      <w:pPr>
        <w:rPr>
          <w:rFonts w:ascii="Times New Roman" w:hAnsi="Times New Roman" w:cs="Times New Roman"/>
          <w:color w:val="000000" w:themeColor="text1"/>
        </w:rPr>
      </w:pPr>
    </w:p>
    <w:p w14:paraId="3173DA50" w14:textId="77777777" w:rsidR="007F5D3A" w:rsidRDefault="007F5D3A" w:rsidP="007F5D3A">
      <w:pPr>
        <w:jc w:val="center"/>
        <w:rPr>
          <w:rFonts w:ascii="Times New Roman" w:hAnsi="Times New Roman" w:cs="Times New Roman"/>
          <w:color w:val="000000" w:themeColor="text1"/>
        </w:rPr>
      </w:pPr>
    </w:p>
    <w:p w14:paraId="448AFD83" w14:textId="77777777" w:rsidR="00DF0164" w:rsidRDefault="00DF0164" w:rsidP="007F5D3A">
      <w:pPr>
        <w:jc w:val="center"/>
        <w:rPr>
          <w:rFonts w:ascii="Times New Roman" w:hAnsi="Times New Roman" w:cs="Times New Roman"/>
          <w:color w:val="000000" w:themeColor="text1"/>
        </w:rPr>
      </w:pPr>
    </w:p>
    <w:p w14:paraId="232C6B40" w14:textId="77777777" w:rsidR="007F5D3A" w:rsidRDefault="007F5D3A" w:rsidP="007F5D3A">
      <w:pPr>
        <w:jc w:val="center"/>
        <w:rPr>
          <w:rFonts w:ascii="Times New Roman" w:hAnsi="Times New Roman" w:cs="Times New Roman"/>
          <w:color w:val="000000" w:themeColor="text1"/>
        </w:rPr>
      </w:pPr>
    </w:p>
    <w:p w14:paraId="7A1B35DC" w14:textId="77777777" w:rsidR="00D31DBE" w:rsidRDefault="00892460" w:rsidP="00D31DBE">
      <w:pPr>
        <w:jc w:val="center"/>
        <w:rPr>
          <w:rFonts w:ascii="Times New Roman" w:hAnsi="Times New Roman" w:cs="Times New Roman"/>
          <w:color w:val="000000" w:themeColor="text1"/>
        </w:rPr>
      </w:pPr>
      <w:proofErr w:type="spellStart"/>
      <w:r w:rsidRPr="00CD6383">
        <w:rPr>
          <w:rFonts w:ascii="Times New Roman" w:hAnsi="Times New Roman" w:cs="Times New Roman"/>
          <w:color w:val="000000" w:themeColor="text1"/>
        </w:rPr>
        <w:t>Disusun</w:t>
      </w:r>
      <w:proofErr w:type="spellEnd"/>
      <w:r w:rsidRPr="00CD638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D6383">
        <w:rPr>
          <w:rFonts w:ascii="Times New Roman" w:hAnsi="Times New Roman" w:cs="Times New Roman"/>
          <w:color w:val="000000" w:themeColor="text1"/>
        </w:rPr>
        <w:t>Oleh</w:t>
      </w:r>
      <w:proofErr w:type="spellEnd"/>
      <w:r w:rsidRPr="00CD6383">
        <w:rPr>
          <w:rFonts w:ascii="Times New Roman" w:hAnsi="Times New Roman" w:cs="Times New Roman"/>
          <w:color w:val="000000" w:themeColor="text1"/>
        </w:rPr>
        <w:t>:</w:t>
      </w:r>
    </w:p>
    <w:p w14:paraId="00EE414C" w14:textId="77777777" w:rsidR="00D31DBE" w:rsidRDefault="00D31DBE" w:rsidP="00D31DBE">
      <w:pPr>
        <w:jc w:val="center"/>
        <w:rPr>
          <w:rFonts w:ascii="Times New Roman" w:hAnsi="Times New Roman" w:cs="Times New Roman"/>
          <w:color w:val="000000" w:themeColor="text1"/>
        </w:rPr>
      </w:pPr>
      <w:r w:rsidRPr="00D31DBE">
        <w:rPr>
          <w:rFonts w:ascii="Times New Roman" w:hAnsi="Times New Roman" w:cs="Times New Roman"/>
          <w:color w:val="000000" w:themeColor="text1"/>
        </w:rPr>
        <w:t>IF32106</w:t>
      </w:r>
      <w:r>
        <w:rPr>
          <w:rFonts w:ascii="Times New Roman" w:hAnsi="Times New Roman" w:cs="Times New Roman"/>
          <w:color w:val="000000" w:themeColor="text1"/>
        </w:rPr>
        <w:t xml:space="preserve"> - </w:t>
      </w:r>
      <w:r w:rsidRPr="00D31DBE">
        <w:rPr>
          <w:rFonts w:ascii="Times New Roman" w:hAnsi="Times New Roman" w:cs="Times New Roman"/>
          <w:color w:val="000000" w:themeColor="text1"/>
        </w:rPr>
        <w:t>BING II-11</w:t>
      </w:r>
    </w:p>
    <w:p w14:paraId="4F4BA433" w14:textId="77777777" w:rsidR="001A2FBF" w:rsidRPr="00D31DBE" w:rsidRDefault="00892460" w:rsidP="00D31DBE">
      <w:pPr>
        <w:ind w:left="3402"/>
        <w:rPr>
          <w:rFonts w:ascii="Times New Roman" w:hAnsi="Times New Roman" w:cs="Times New Roman"/>
          <w:color w:val="000000" w:themeColor="text1"/>
        </w:rPr>
      </w:pPr>
      <w:r w:rsidRPr="00CD6383">
        <w:rPr>
          <w:rFonts w:ascii="Times New Roman" w:hAnsi="Times New Roman" w:cs="Times New Roman"/>
          <w:color w:val="000000" w:themeColor="text1"/>
        </w:rPr>
        <w:t>10116122</w:t>
      </w:r>
      <w:r w:rsidR="002D757E" w:rsidRPr="00CD6383">
        <w:rPr>
          <w:rFonts w:ascii="Times New Roman" w:hAnsi="Times New Roman" w:cs="Times New Roman"/>
          <w:color w:val="000000" w:themeColor="text1"/>
        </w:rPr>
        <w:t xml:space="preserve"> – Mochamad Iqbal Dwi Cahyo</w:t>
      </w:r>
    </w:p>
    <w:p w14:paraId="23E71D16" w14:textId="77777777" w:rsidR="009361E5" w:rsidRDefault="009361E5" w:rsidP="0024476E">
      <w:pPr>
        <w:pStyle w:val="Heading3"/>
        <w:numPr>
          <w:ilvl w:val="0"/>
          <w:numId w:val="0"/>
        </w:numPr>
        <w:jc w:val="center"/>
      </w:pPr>
    </w:p>
    <w:p w14:paraId="74538ACA" w14:textId="77777777" w:rsidR="009361E5" w:rsidRDefault="009361E5" w:rsidP="0024476E">
      <w:pPr>
        <w:pStyle w:val="Heading3"/>
        <w:numPr>
          <w:ilvl w:val="0"/>
          <w:numId w:val="0"/>
        </w:numPr>
        <w:jc w:val="center"/>
      </w:pPr>
    </w:p>
    <w:p w14:paraId="44005142" w14:textId="77777777" w:rsidR="00DB5381" w:rsidRPr="00DB5381" w:rsidRDefault="0057457F" w:rsidP="0024476E">
      <w:pPr>
        <w:pStyle w:val="Heading3"/>
        <w:numPr>
          <w:ilvl w:val="0"/>
          <w:numId w:val="0"/>
        </w:numPr>
        <w:jc w:val="center"/>
      </w:pPr>
      <w:r w:rsidRPr="007F5D3A">
        <w:rPr>
          <w:rFonts w:cs="Times New Roman"/>
          <w:noProof/>
          <w:lang w:val="en-US" w:eastAsia="ja-JP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3A1DC7" wp14:editId="5F953C19">
                <wp:simplePos x="0" y="0"/>
                <wp:positionH relativeFrom="margin">
                  <wp:posOffset>16510</wp:posOffset>
                </wp:positionH>
                <wp:positionV relativeFrom="page">
                  <wp:posOffset>8893810</wp:posOffset>
                </wp:positionV>
                <wp:extent cx="6642100" cy="824230"/>
                <wp:effectExtent l="0" t="0" r="12700" b="3810"/>
                <wp:wrapNone/>
                <wp:docPr id="142" name="Text Box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2100" cy="8242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2D0E99" w14:textId="77777777" w:rsidR="007F5D3A" w:rsidRPr="00B14BB5" w:rsidRDefault="00F30B96" w:rsidP="007F5D3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B14BB5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Program </w:t>
                            </w:r>
                            <w:proofErr w:type="spellStart"/>
                            <w:r w:rsidRPr="00B14BB5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Studi</w:t>
                            </w:r>
                            <w:proofErr w:type="spellEnd"/>
                            <w:r w:rsidRPr="00B14BB5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="007645C0" w:rsidRPr="00B14BB5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Teknik</w:t>
                            </w:r>
                            <w:proofErr w:type="spellEnd"/>
                            <w:r w:rsidR="007645C0" w:rsidRPr="00B14BB5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="007645C0" w:rsidRPr="00B14BB5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Informatika</w:t>
                            </w:r>
                            <w:proofErr w:type="spellEnd"/>
                          </w:p>
                          <w:p w14:paraId="2196043C" w14:textId="77777777" w:rsidR="007F5D3A" w:rsidRPr="00B14BB5" w:rsidRDefault="007645C0" w:rsidP="007F5D3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B14BB5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Fakultas</w:t>
                            </w:r>
                            <w:proofErr w:type="spellEnd"/>
                            <w:r w:rsidRPr="00B14BB5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B14BB5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Teknik</w:t>
                            </w:r>
                            <w:proofErr w:type="spellEnd"/>
                            <w:r w:rsidRPr="00B14BB5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B14BB5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dan</w:t>
                            </w:r>
                            <w:proofErr w:type="spellEnd"/>
                            <w:r w:rsidRPr="00B14BB5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B14BB5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Ilmu</w:t>
                            </w:r>
                            <w:proofErr w:type="spellEnd"/>
                            <w:r w:rsidRPr="00B14BB5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B14BB5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Komputer</w:t>
                            </w:r>
                            <w:proofErr w:type="spellEnd"/>
                          </w:p>
                          <w:p w14:paraId="132D46FE" w14:textId="77777777" w:rsidR="007F5D3A" w:rsidRPr="00B14BB5" w:rsidRDefault="00F30B96" w:rsidP="007F5D3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B14BB5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UNIKOM</w:t>
                            </w:r>
                          </w:p>
                          <w:p w14:paraId="4B0945E8" w14:textId="77777777" w:rsidR="008403BB" w:rsidRPr="00B14BB5" w:rsidRDefault="00D31DBE" w:rsidP="007F5D3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5B9BD5" w:themeColor="accen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Juli</w:t>
                            </w:r>
                            <w:r w:rsidR="00F30B96" w:rsidRPr="00B14BB5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7645C0" w:rsidRPr="00B14BB5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201</w:t>
                            </w:r>
                            <w:r w:rsidR="001A2FBF" w:rsidRPr="00B14BB5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100000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3A1DC7" id="_x0000_t202" coordsize="21600,21600" o:spt="202" path="m0,0l0,21600,21600,21600,21600,0xe">
                <v:stroke joinstyle="miter"/>
                <v:path gradientshapeok="t" o:connecttype="rect"/>
              </v:shapetype>
              <v:shape id="Text Box 142" o:spid="_x0000_s1026" type="#_x0000_t202" style="position:absolute;left:0;text-align:left;margin-left:1.3pt;margin-top:700.3pt;width:523pt;height:64.9pt;z-index:251659264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1000;mso-height-percent:0;mso-width-relative:margin;mso-height-relative:margin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" filled="f" stroked="f" strokeweight=".5pt">
                <v:textbox style="mso-fit-shape-to-text:t" inset="0,0,0,0">
                  <w:txbxContent>
                    <w:p w14:paraId="7E2D0E99" w14:textId="77777777" w:rsidR="007F5D3A" w:rsidRPr="00B14BB5" w:rsidRDefault="00F30B96" w:rsidP="007F5D3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 w:rsidRPr="00B14BB5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8"/>
                          <w:szCs w:val="28"/>
                        </w:rPr>
                        <w:t xml:space="preserve">Program </w:t>
                      </w:r>
                      <w:proofErr w:type="spellStart"/>
                      <w:r w:rsidRPr="00B14BB5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8"/>
                          <w:szCs w:val="28"/>
                        </w:rPr>
                        <w:t>Studi</w:t>
                      </w:r>
                      <w:proofErr w:type="spellEnd"/>
                      <w:r w:rsidRPr="00B14BB5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="007645C0" w:rsidRPr="00B14BB5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8"/>
                          <w:szCs w:val="28"/>
                        </w:rPr>
                        <w:t>Teknik</w:t>
                      </w:r>
                      <w:proofErr w:type="spellEnd"/>
                      <w:r w:rsidR="007645C0" w:rsidRPr="00B14BB5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="007645C0" w:rsidRPr="00B14BB5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8"/>
                          <w:szCs w:val="28"/>
                        </w:rPr>
                        <w:t>Informatika</w:t>
                      </w:r>
                      <w:proofErr w:type="spellEnd"/>
                    </w:p>
                    <w:p w14:paraId="2196043C" w14:textId="77777777" w:rsidR="007F5D3A" w:rsidRPr="00B14BB5" w:rsidRDefault="007645C0" w:rsidP="007F5D3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proofErr w:type="spellStart"/>
                      <w:r w:rsidRPr="00B14BB5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8"/>
                          <w:szCs w:val="28"/>
                        </w:rPr>
                        <w:t>Fakultas</w:t>
                      </w:r>
                      <w:proofErr w:type="spellEnd"/>
                      <w:r w:rsidRPr="00B14BB5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B14BB5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8"/>
                          <w:szCs w:val="28"/>
                        </w:rPr>
                        <w:t>Teknik</w:t>
                      </w:r>
                      <w:proofErr w:type="spellEnd"/>
                      <w:r w:rsidRPr="00B14BB5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B14BB5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8"/>
                          <w:szCs w:val="28"/>
                        </w:rPr>
                        <w:t>dan</w:t>
                      </w:r>
                      <w:proofErr w:type="spellEnd"/>
                      <w:r w:rsidRPr="00B14BB5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B14BB5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8"/>
                          <w:szCs w:val="28"/>
                        </w:rPr>
                        <w:t>Ilmu</w:t>
                      </w:r>
                      <w:proofErr w:type="spellEnd"/>
                      <w:r w:rsidRPr="00B14BB5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B14BB5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8"/>
                          <w:szCs w:val="28"/>
                        </w:rPr>
                        <w:t>Komputer</w:t>
                      </w:r>
                      <w:proofErr w:type="spellEnd"/>
                    </w:p>
                    <w:p w14:paraId="132D46FE" w14:textId="77777777" w:rsidR="007F5D3A" w:rsidRPr="00B14BB5" w:rsidRDefault="00F30B96" w:rsidP="007F5D3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 w:rsidRPr="00B14BB5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8"/>
                          <w:szCs w:val="28"/>
                        </w:rPr>
                        <w:t>UNIKOM</w:t>
                      </w:r>
                    </w:p>
                    <w:p w14:paraId="4B0945E8" w14:textId="77777777" w:rsidR="008403BB" w:rsidRPr="00B14BB5" w:rsidRDefault="00D31DBE" w:rsidP="007F5D3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5B9BD5" w:themeColor="accent1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8"/>
                          <w:szCs w:val="28"/>
                        </w:rPr>
                        <w:t>Juli</w:t>
                      </w:r>
                      <w:r w:rsidR="00F30B96" w:rsidRPr="00B14BB5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r w:rsidR="007645C0" w:rsidRPr="00B14BB5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8"/>
                          <w:szCs w:val="28"/>
                        </w:rPr>
                        <w:t>201</w:t>
                      </w:r>
                      <w:r w:rsidR="001A2FBF" w:rsidRPr="00B14BB5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8"/>
                          <w:szCs w:val="28"/>
                        </w:rPr>
                        <w:t>7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E346B0">
        <w:rPr>
          <w:noProof/>
          <w:lang w:val="en-US" w:eastAsia="ja-JP"/>
        </w:rPr>
        <w:drawing>
          <wp:inline distT="0" distB="0" distL="0" distR="0" wp14:anchorId="7B2F7EFE" wp14:editId="6827D666">
            <wp:extent cx="1854200" cy="1866900"/>
            <wp:effectExtent l="0" t="0" r="0" b="12700"/>
            <wp:docPr id="2" name="Picture 2" descr="logo-uniko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-uniko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42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B5381" w:rsidRPr="00DB5381" w:rsidSect="00DB5381">
      <w:pgSz w:w="11900" w:h="16840" w:code="9"/>
      <w:pgMar w:top="720" w:right="720" w:bottom="720" w:left="720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98B64AC" w14:textId="77777777" w:rsidR="005B5895" w:rsidRDefault="005B5895" w:rsidP="00A773BA">
      <w:r>
        <w:separator/>
      </w:r>
    </w:p>
  </w:endnote>
  <w:endnote w:type="continuationSeparator" w:id="0">
    <w:p w14:paraId="76C52A38" w14:textId="77777777" w:rsidR="005B5895" w:rsidRDefault="005B5895" w:rsidP="00A773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FB5F673" w14:textId="77777777" w:rsidR="005B5895" w:rsidRDefault="005B5895" w:rsidP="00A773BA">
      <w:r>
        <w:separator/>
      </w:r>
    </w:p>
  </w:footnote>
  <w:footnote w:type="continuationSeparator" w:id="0">
    <w:p w14:paraId="2DBE5ED9" w14:textId="77777777" w:rsidR="005B5895" w:rsidRDefault="005B5895" w:rsidP="00A773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696631"/>
    <w:multiLevelType w:val="multilevel"/>
    <w:tmpl w:val="1BC235DC"/>
    <w:lvl w:ilvl="0">
      <w:start w:val="1"/>
      <w:numFmt w:val="decimal"/>
      <w:lvlText w:val="1.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5760"/>
        </w:tabs>
        <w:ind w:left="5760" w:hanging="720"/>
      </w:pPr>
      <w:rPr>
        <w:rFonts w:hint="default"/>
      </w:rPr>
    </w:lvl>
  </w:abstractNum>
  <w:abstractNum w:abstractNumId="1">
    <w:nsid w:val="12E7549A"/>
    <w:multiLevelType w:val="hybridMultilevel"/>
    <w:tmpl w:val="EE385FA0"/>
    <w:lvl w:ilvl="0" w:tplc="7E3C5EC8">
      <w:start w:val="1"/>
      <w:numFmt w:val="decimal"/>
      <w:lvlText w:val="BAB %1."/>
      <w:lvlJc w:val="center"/>
      <w:pPr>
        <w:ind w:left="0" w:firstLine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F36004"/>
    <w:multiLevelType w:val="hybridMultilevel"/>
    <w:tmpl w:val="6932FEEC"/>
    <w:lvl w:ilvl="0" w:tplc="4E08EE86">
      <w:start w:val="1"/>
      <w:numFmt w:val="decimal"/>
      <w:lvlText w:val="BAB 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8452AF"/>
    <w:multiLevelType w:val="hybridMultilevel"/>
    <w:tmpl w:val="7A1C1744"/>
    <w:lvl w:ilvl="0" w:tplc="B3C07EE4">
      <w:start w:val="1"/>
      <w:numFmt w:val="decimal"/>
      <w:pStyle w:val="Heading2-Bab2"/>
      <w:lvlText w:val="2.%1."/>
      <w:lvlJc w:val="center"/>
      <w:pPr>
        <w:ind w:left="567" w:hanging="340"/>
      </w:pPr>
      <w:rPr>
        <w:rFonts w:hint="default"/>
      </w:rPr>
    </w:lvl>
    <w:lvl w:ilvl="1" w:tplc="04090019" w:tentative="1">
      <w:start w:val="1"/>
      <w:numFmt w:val="lowerLetter"/>
      <w:pStyle w:val="Heading2-Bab2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8B36CF"/>
    <w:multiLevelType w:val="multilevel"/>
    <w:tmpl w:val="378A0940"/>
    <w:lvl w:ilvl="0">
      <w:start w:val="1"/>
      <w:numFmt w:val="decimal"/>
      <w:lvlText w:val="Bab 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>
    <w:nsid w:val="366634A7"/>
    <w:multiLevelType w:val="multilevel"/>
    <w:tmpl w:val="5CC69E38"/>
    <w:lvl w:ilvl="0">
      <w:start w:val="1"/>
      <w:numFmt w:val="decimal"/>
      <w:pStyle w:val="Heading1"/>
      <w:lvlText w:val="BAB 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>
    <w:nsid w:val="36EE069B"/>
    <w:multiLevelType w:val="multilevel"/>
    <w:tmpl w:val="7C1492D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>
    <w:nsid w:val="3A226F40"/>
    <w:multiLevelType w:val="multilevel"/>
    <w:tmpl w:val="9A58C4CA"/>
    <w:lvl w:ilvl="0">
      <w:start w:val="1"/>
      <w:numFmt w:val="decimal"/>
      <w:lvlText w:val="BAB %1."/>
      <w:lvlJc w:val="center"/>
      <w:pPr>
        <w:ind w:left="567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6F91062"/>
    <w:multiLevelType w:val="multilevel"/>
    <w:tmpl w:val="D6946D20"/>
    <w:lvl w:ilvl="0">
      <w:start w:val="1"/>
      <w:numFmt w:val="decimal"/>
      <w:lvlText w:val="BAB %1."/>
      <w:lvlJc w:val="center"/>
      <w:pPr>
        <w:ind w:left="0" w:firstLine="28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52C4355"/>
    <w:multiLevelType w:val="hybridMultilevel"/>
    <w:tmpl w:val="C2E67382"/>
    <w:lvl w:ilvl="0" w:tplc="5BC408B8">
      <w:start w:val="1"/>
      <w:numFmt w:val="decimal"/>
      <w:lvlText w:val="BAB %1"/>
      <w:lvlJc w:val="center"/>
      <w:pPr>
        <w:ind w:left="567" w:hanging="207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5863B1A"/>
    <w:multiLevelType w:val="multilevel"/>
    <w:tmpl w:val="9C5AD228"/>
    <w:lvl w:ilvl="0">
      <w:start w:val="1"/>
      <w:numFmt w:val="decimal"/>
      <w:lvlText w:val="1.%1."/>
      <w:lvlJc w:val="left"/>
      <w:pPr>
        <w:tabs>
          <w:tab w:val="num" w:pos="947"/>
        </w:tabs>
        <w:ind w:left="947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667"/>
        </w:tabs>
        <w:ind w:left="1667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387"/>
        </w:tabs>
        <w:ind w:left="2387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107"/>
        </w:tabs>
        <w:ind w:left="3107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827"/>
        </w:tabs>
        <w:ind w:left="3827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547"/>
        </w:tabs>
        <w:ind w:left="4547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267"/>
        </w:tabs>
        <w:ind w:left="5267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987"/>
        </w:tabs>
        <w:ind w:left="5987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707"/>
        </w:tabs>
        <w:ind w:left="6707" w:hanging="720"/>
      </w:pPr>
      <w:rPr>
        <w:rFonts w:hint="default"/>
      </w:rPr>
    </w:lvl>
  </w:abstractNum>
  <w:abstractNum w:abstractNumId="11">
    <w:nsid w:val="57116D01"/>
    <w:multiLevelType w:val="hybridMultilevel"/>
    <w:tmpl w:val="D24C2810"/>
    <w:lvl w:ilvl="0" w:tplc="DE20024E">
      <w:start w:val="1"/>
      <w:numFmt w:val="decimal"/>
      <w:pStyle w:val="Heading2-Bab3"/>
      <w:lvlText w:val="3.%1."/>
      <w:lvlJc w:val="center"/>
      <w:pPr>
        <w:ind w:left="567" w:hanging="340"/>
      </w:pPr>
      <w:rPr>
        <w:rFonts w:hint="default"/>
      </w:rPr>
    </w:lvl>
    <w:lvl w:ilvl="1" w:tplc="04090019">
      <w:start w:val="1"/>
      <w:numFmt w:val="lowerLetter"/>
      <w:pStyle w:val="Heading2-Bab3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B86695F"/>
    <w:multiLevelType w:val="hybridMultilevel"/>
    <w:tmpl w:val="50ECC6F6"/>
    <w:lvl w:ilvl="0" w:tplc="AEE074FE">
      <w:start w:val="1"/>
      <w:numFmt w:val="decimal"/>
      <w:lvlText w:val="1.2.%1."/>
      <w:lvlJc w:val="center"/>
      <w:pPr>
        <w:ind w:left="284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D357B0C"/>
    <w:multiLevelType w:val="multilevel"/>
    <w:tmpl w:val="346A16FC"/>
    <w:lvl w:ilvl="0">
      <w:start w:val="1"/>
      <w:numFmt w:val="decimal"/>
      <w:lvlText w:val="BAB %1."/>
      <w:lvlJc w:val="right"/>
      <w:pPr>
        <w:ind w:left="72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BC735C"/>
    <w:multiLevelType w:val="hybridMultilevel"/>
    <w:tmpl w:val="B2E69812"/>
    <w:lvl w:ilvl="0" w:tplc="5856457A">
      <w:start w:val="1"/>
      <w:numFmt w:val="decimal"/>
      <w:lvlText w:val="1.%1."/>
      <w:lvlJc w:val="center"/>
      <w:pPr>
        <w:ind w:left="567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48A1611"/>
    <w:multiLevelType w:val="multilevel"/>
    <w:tmpl w:val="5D504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9"/>
  </w:num>
  <w:num w:numId="2">
    <w:abstractNumId w:val="9"/>
  </w:num>
  <w:num w:numId="3">
    <w:abstractNumId w:val="11"/>
  </w:num>
  <w:num w:numId="4">
    <w:abstractNumId w:val="12"/>
  </w:num>
  <w:num w:numId="5">
    <w:abstractNumId w:val="12"/>
  </w:num>
  <w:num w:numId="6">
    <w:abstractNumId w:val="11"/>
  </w:num>
  <w:num w:numId="7">
    <w:abstractNumId w:val="11"/>
  </w:num>
  <w:num w:numId="8">
    <w:abstractNumId w:val="11"/>
  </w:num>
  <w:num w:numId="9">
    <w:abstractNumId w:val="11"/>
  </w:num>
  <w:num w:numId="10">
    <w:abstractNumId w:val="3"/>
  </w:num>
  <w:num w:numId="11">
    <w:abstractNumId w:val="14"/>
  </w:num>
  <w:num w:numId="12">
    <w:abstractNumId w:val="5"/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"/>
  </w:num>
  <w:num w:numId="15">
    <w:abstractNumId w:val="1"/>
  </w:num>
  <w:num w:numId="16">
    <w:abstractNumId w:val="7"/>
  </w:num>
  <w:num w:numId="17">
    <w:abstractNumId w:val="13"/>
  </w:num>
  <w:num w:numId="18">
    <w:abstractNumId w:val="8"/>
  </w:num>
  <w:num w:numId="19">
    <w:abstractNumId w:val="15"/>
  </w:num>
  <w:num w:numId="20">
    <w:abstractNumId w:val="10"/>
  </w:num>
  <w:num w:numId="21">
    <w:abstractNumId w:val="0"/>
  </w:num>
  <w:num w:numId="22">
    <w:abstractNumId w:val="6"/>
  </w:num>
  <w:num w:numId="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088D"/>
    <w:rsid w:val="00031964"/>
    <w:rsid w:val="00057255"/>
    <w:rsid w:val="00067EF4"/>
    <w:rsid w:val="001263EB"/>
    <w:rsid w:val="00173C4D"/>
    <w:rsid w:val="001A2FBF"/>
    <w:rsid w:val="001B12B3"/>
    <w:rsid w:val="001C4313"/>
    <w:rsid w:val="002167B7"/>
    <w:rsid w:val="00221C08"/>
    <w:rsid w:val="0024476E"/>
    <w:rsid w:val="002907AC"/>
    <w:rsid w:val="002D757E"/>
    <w:rsid w:val="002F3667"/>
    <w:rsid w:val="00344552"/>
    <w:rsid w:val="00384AE8"/>
    <w:rsid w:val="003A25B3"/>
    <w:rsid w:val="003F6E9F"/>
    <w:rsid w:val="0042184D"/>
    <w:rsid w:val="00460253"/>
    <w:rsid w:val="004E0CBB"/>
    <w:rsid w:val="0057457F"/>
    <w:rsid w:val="005B5895"/>
    <w:rsid w:val="005E1F95"/>
    <w:rsid w:val="00604825"/>
    <w:rsid w:val="006431FE"/>
    <w:rsid w:val="006557C9"/>
    <w:rsid w:val="006B1AC7"/>
    <w:rsid w:val="006F7639"/>
    <w:rsid w:val="00725A08"/>
    <w:rsid w:val="007645C0"/>
    <w:rsid w:val="00787F73"/>
    <w:rsid w:val="007A18E3"/>
    <w:rsid w:val="007A4961"/>
    <w:rsid w:val="007D58E3"/>
    <w:rsid w:val="007F5D3A"/>
    <w:rsid w:val="00836A1F"/>
    <w:rsid w:val="008403BB"/>
    <w:rsid w:val="008702F5"/>
    <w:rsid w:val="00892460"/>
    <w:rsid w:val="008B0C3F"/>
    <w:rsid w:val="00907041"/>
    <w:rsid w:val="009361E5"/>
    <w:rsid w:val="00950FF1"/>
    <w:rsid w:val="00990621"/>
    <w:rsid w:val="00993B21"/>
    <w:rsid w:val="009D6D35"/>
    <w:rsid w:val="009D701C"/>
    <w:rsid w:val="00A148F7"/>
    <w:rsid w:val="00A16211"/>
    <w:rsid w:val="00A32094"/>
    <w:rsid w:val="00A55BDA"/>
    <w:rsid w:val="00A70AE6"/>
    <w:rsid w:val="00A773BA"/>
    <w:rsid w:val="00B14BB5"/>
    <w:rsid w:val="00B6712C"/>
    <w:rsid w:val="00BC4CFE"/>
    <w:rsid w:val="00BF63CB"/>
    <w:rsid w:val="00C07D1F"/>
    <w:rsid w:val="00CB2809"/>
    <w:rsid w:val="00CC088D"/>
    <w:rsid w:val="00CD6383"/>
    <w:rsid w:val="00CF583F"/>
    <w:rsid w:val="00D31DBE"/>
    <w:rsid w:val="00D3345A"/>
    <w:rsid w:val="00D644F7"/>
    <w:rsid w:val="00DB1B03"/>
    <w:rsid w:val="00DB5381"/>
    <w:rsid w:val="00DF0164"/>
    <w:rsid w:val="00E2156B"/>
    <w:rsid w:val="00E346B0"/>
    <w:rsid w:val="00EC1788"/>
    <w:rsid w:val="00ED3344"/>
    <w:rsid w:val="00F30B96"/>
    <w:rsid w:val="00F44040"/>
    <w:rsid w:val="00F55CD7"/>
    <w:rsid w:val="00F62694"/>
    <w:rsid w:val="00F62E1D"/>
    <w:rsid w:val="00FC4AF4"/>
    <w:rsid w:val="00FE1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C7AB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5D3A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87F73"/>
    <w:pPr>
      <w:keepNext/>
      <w:keepLines/>
      <w:numPr>
        <w:numId w:val="12"/>
      </w:numPr>
      <w:spacing w:before="120" w:after="120" w:line="360" w:lineRule="auto"/>
      <w:ind w:left="0" w:firstLine="709"/>
      <w:jc w:val="center"/>
      <w:outlineLvl w:val="0"/>
    </w:pPr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B5381"/>
    <w:pPr>
      <w:keepNext/>
      <w:keepLines/>
      <w:numPr>
        <w:ilvl w:val="1"/>
        <w:numId w:val="12"/>
      </w:numPr>
      <w:spacing w:before="100" w:beforeAutospacing="1" w:line="276" w:lineRule="auto"/>
      <w:outlineLvl w:val="1"/>
    </w:pPr>
    <w:rPr>
      <w:rFonts w:ascii="Times" w:eastAsiaTheme="majorEastAsia" w:hAnsi="Times" w:cstheme="majorBidi"/>
      <w:b/>
      <w:bCs/>
      <w:color w:val="000000" w:themeColor="text1"/>
      <w:sz w:val="26"/>
      <w:szCs w:val="26"/>
      <w:lang w:val="en-US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DB5381"/>
    <w:pPr>
      <w:keepNext/>
      <w:keepLines/>
      <w:numPr>
        <w:ilvl w:val="2"/>
        <w:numId w:val="12"/>
      </w:numPr>
      <w:spacing w:before="200" w:line="276" w:lineRule="auto"/>
      <w:outlineLvl w:val="2"/>
    </w:pPr>
    <w:rPr>
      <w:rFonts w:ascii="Times New Roman" w:eastAsiaTheme="majorEastAsia" w:hAnsi="Times New Roman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5381"/>
    <w:pPr>
      <w:keepNext/>
      <w:keepLines/>
      <w:numPr>
        <w:ilvl w:val="3"/>
        <w:numId w:val="1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5381"/>
    <w:pPr>
      <w:keepNext/>
      <w:keepLines/>
      <w:numPr>
        <w:ilvl w:val="4"/>
        <w:numId w:val="12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5381"/>
    <w:pPr>
      <w:keepNext/>
      <w:keepLines/>
      <w:numPr>
        <w:ilvl w:val="5"/>
        <w:numId w:val="12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5381"/>
    <w:pPr>
      <w:keepNext/>
      <w:keepLines/>
      <w:numPr>
        <w:ilvl w:val="6"/>
        <w:numId w:val="1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5381"/>
    <w:pPr>
      <w:keepNext/>
      <w:keepLines/>
      <w:numPr>
        <w:ilvl w:val="7"/>
        <w:numId w:val="1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5381"/>
    <w:pPr>
      <w:keepNext/>
      <w:keepLines/>
      <w:numPr>
        <w:ilvl w:val="8"/>
        <w:numId w:val="1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7F73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B5381"/>
    <w:rPr>
      <w:rFonts w:ascii="Times" w:eastAsiaTheme="majorEastAsia" w:hAnsi="Times" w:cstheme="majorBidi"/>
      <w:b/>
      <w:bCs/>
      <w:color w:val="000000" w:themeColor="text1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55CD7"/>
    <w:rPr>
      <w:rFonts w:ascii="Times New Roman" w:eastAsiaTheme="majorEastAsia" w:hAnsi="Times New Roman" w:cstheme="majorBidi"/>
      <w:b/>
      <w:bCs/>
      <w:color w:val="000000" w:themeColor="text1"/>
    </w:rPr>
  </w:style>
  <w:style w:type="paragraph" w:customStyle="1" w:styleId="Style1">
    <w:name w:val="Style1"/>
    <w:basedOn w:val="Heading2"/>
    <w:qFormat/>
    <w:rsid w:val="00F55CD7"/>
    <w:pPr>
      <w:numPr>
        <w:numId w:val="0"/>
      </w:numPr>
    </w:pPr>
  </w:style>
  <w:style w:type="paragraph" w:customStyle="1" w:styleId="Heading2-Bab3">
    <w:name w:val="Heading 2 - Bab 3"/>
    <w:basedOn w:val="Heading2"/>
    <w:qFormat/>
    <w:rsid w:val="00F55CD7"/>
    <w:pPr>
      <w:numPr>
        <w:numId w:val="9"/>
      </w:numPr>
    </w:pPr>
  </w:style>
  <w:style w:type="paragraph" w:customStyle="1" w:styleId="Heading2-Bab2">
    <w:name w:val="Heading 2 - Bab 2"/>
    <w:basedOn w:val="Heading2"/>
    <w:qFormat/>
    <w:rsid w:val="00F55CD7"/>
    <w:pPr>
      <w:numPr>
        <w:numId w:val="10"/>
      </w:numPr>
    </w:pPr>
  </w:style>
  <w:style w:type="paragraph" w:styleId="Footer">
    <w:name w:val="footer"/>
    <w:basedOn w:val="Normal"/>
    <w:link w:val="FooterChar"/>
    <w:uiPriority w:val="99"/>
    <w:unhideWhenUsed/>
    <w:rsid w:val="00A773B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773BA"/>
  </w:style>
  <w:style w:type="character" w:styleId="PageNumber">
    <w:name w:val="page number"/>
    <w:basedOn w:val="DefaultParagraphFont"/>
    <w:uiPriority w:val="99"/>
    <w:semiHidden/>
    <w:unhideWhenUsed/>
    <w:rsid w:val="00A773BA"/>
  </w:style>
  <w:style w:type="paragraph" w:styleId="NoSpacing">
    <w:name w:val="No Spacing"/>
    <w:link w:val="NoSpacingChar"/>
    <w:uiPriority w:val="1"/>
    <w:qFormat/>
    <w:rsid w:val="008403BB"/>
    <w:rPr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8403BB"/>
    <w:rPr>
      <w:sz w:val="22"/>
      <w:szCs w:val="22"/>
      <w:lang w:val="en-US" w:eastAsia="zh-CN"/>
    </w:rPr>
  </w:style>
  <w:style w:type="paragraph" w:styleId="Header">
    <w:name w:val="header"/>
    <w:basedOn w:val="Normal"/>
    <w:link w:val="HeaderChar"/>
    <w:uiPriority w:val="99"/>
    <w:unhideWhenUsed/>
    <w:rsid w:val="00DB538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B5381"/>
  </w:style>
  <w:style w:type="character" w:customStyle="1" w:styleId="Heading4Char">
    <w:name w:val="Heading 4 Char"/>
    <w:basedOn w:val="DefaultParagraphFont"/>
    <w:link w:val="Heading4"/>
    <w:uiPriority w:val="9"/>
    <w:semiHidden/>
    <w:rsid w:val="00DB538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5381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5381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5381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538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538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7A18E3"/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A18E3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14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9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26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95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4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4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2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1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mochadwi/Library/Group%20Containers/UBF8T346G9.Office/User%20Content.localized/Templates.localized/TUGAS%20BESAR%20UNIKOM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FAKU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5754DD9-2834-5F41-8F54-70EA6A3430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TUGAS BESAR UNIKOM.dotx</Template>
  <TotalTime>1</TotalTime>
  <Pages>1</Pages>
  <Words>23</Words>
  <Characters>135</Characters>
  <Application>Microsoft Macintosh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>Tugas Besar Algoritma dan Pemrograman</vt:lpstr>
      <vt:lpstr>Tugas Besar Bahasa Inggris-11</vt:lpstr>
      <vt:lpstr>Reservasi Hotel dengan Pengurutan Bubble dan Selection Minimum serta Pencarian B</vt:lpstr>
      <vt:lpstr>        </vt:lpstr>
      <vt:lpstr>        </vt:lpstr>
      <vt:lpstr>        </vt:lpstr>
      <vt:lpstr>        //</vt:lpstr>
    </vt:vector>
  </TitlesOfParts>
  <Company/>
  <LinksUpToDate>false</LinksUpToDate>
  <CharactersWithSpaces>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Tugas Besar Bahasa Inggris-11</dc:title>
  <dc:subject>Pembahasan Silabus dan Soal-Soal Latihan</dc:subject>
  <dc:creator>Ofik</dc:creator>
  <cp:keywords/>
  <dc:description/>
  <cp:lastModifiedBy>Ofik</cp:lastModifiedBy>
  <cp:revision>1</cp:revision>
  <dcterms:created xsi:type="dcterms:W3CDTF">2017-06-26T07:26:00Z</dcterms:created>
  <dcterms:modified xsi:type="dcterms:W3CDTF">2017-06-26T07:27:00Z</dcterms:modified>
</cp:coreProperties>
</file>